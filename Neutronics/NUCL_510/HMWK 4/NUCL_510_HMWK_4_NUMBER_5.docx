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872" w:rsidRDefault="004F7872" w:rsidP="004F7872">
      <w:pPr>
        <w:pStyle w:val="ListParagraph"/>
        <w:numPr>
          <w:ilvl w:val="0"/>
          <w:numId w:val="1"/>
        </w:numPr>
      </w:pPr>
      <w:r>
        <w:t>Angular flux of Mono-Energetic Neutrons</w:t>
      </w:r>
    </w:p>
    <w:p w:rsidR="004F7872" w:rsidRDefault="004F7872" w:rsidP="004F7872">
      <w:pPr>
        <w:pStyle w:val="ListParagraph"/>
        <w:numPr>
          <w:ilvl w:val="1"/>
          <w:numId w:val="1"/>
        </w:numPr>
      </w:pPr>
      <w:r>
        <w:t>Compute scalar flux</w:t>
      </w:r>
    </w:p>
    <w:p w:rsidR="004F7872" w:rsidRDefault="004F7872" w:rsidP="004F7872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4π</m:t>
              </m:r>
            </m:sub>
            <m:sup/>
            <m:e>
              <m:r>
                <w:rPr>
                  <w:rFonts w:ascii="Cambria Math" w:hAnsi="Cambria Math"/>
                </w:rPr>
                <m:t>ψd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a+bcosθ</m:t>
                      </m:r>
                    </m:e>
                  </m:d>
                  <m:r>
                    <w:rPr>
                      <w:rFonts w:ascii="Cambria Math" w:hAnsi="Cambria Math"/>
                    </w:rPr>
                    <m:t>sinθdθ</m:t>
                  </m:r>
                </m:e>
              </m:nary>
              <m:r>
                <w:rPr>
                  <w:rFonts w:ascii="Cambria Math" w:hAnsi="Cambria Math"/>
                </w:rPr>
                <m:t>dφ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-acosθ-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=4πa</m:t>
          </m:r>
        </m:oMath>
      </m:oMathPara>
    </w:p>
    <w:p w:rsidR="004F7872" w:rsidRDefault="004F7872" w:rsidP="004F7872">
      <w:pPr>
        <w:pStyle w:val="ListParagraph"/>
        <w:numPr>
          <w:ilvl w:val="1"/>
          <w:numId w:val="1"/>
        </w:numPr>
      </w:pPr>
      <w:r>
        <w:t>Compute current</w:t>
      </w:r>
    </w:p>
    <w:p w:rsidR="004F7872" w:rsidRDefault="004F7872" w:rsidP="004F7872">
      <w:pPr>
        <w:pStyle w:val="ListParagraph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,E,t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4π</m:t>
              </m:r>
            </m:sub>
            <m:sup/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a+bcosθ</m:t>
                      </m:r>
                    </m:e>
                  </m:d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sinθdθ</m:t>
                  </m:r>
                </m:e>
              </m:nary>
              <m:r>
                <w:rPr>
                  <w:rFonts w:ascii="Cambria Math" w:hAnsi="Cambria Math"/>
                </w:rPr>
                <m:t>dφ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as</m:t>
                      </m:r>
                      <m:r>
                        <w:rPr>
                          <w:rFonts w:ascii="Cambria Math" w:hAnsi="Cambria Math"/>
                        </w:rPr>
                        <m:t>inθ+bcosθsinθ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(sinθcosφ+sinθsinφ+cosθ)</m:t>
                  </m:r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  <m:r>
                <w:rPr>
                  <w:rFonts w:ascii="Cambria Math" w:hAnsi="Cambria Math"/>
                </w:rPr>
                <m:t>dφ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asinθ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sinθcosφ+</m:t>
                  </m:r>
                  <m:r>
                    <w:rPr>
                      <w:rFonts w:ascii="Cambria Math" w:hAnsi="Cambria Math"/>
                    </w:rPr>
                    <m:t>asinθ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sinθsinφ+</m:t>
                  </m:r>
                  <m:r>
                    <w:rPr>
                      <w:rFonts w:ascii="Cambria Math" w:hAnsi="Cambria Math"/>
                    </w:rPr>
                    <m:t>asinθ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cosθ+</m:t>
                  </m:r>
                  <m:r>
                    <w:rPr>
                      <w:rFonts w:ascii="Cambria Math" w:hAnsi="Cambria Math"/>
                    </w:rPr>
                    <m:t>bcosθsinθ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sinθcosφ+</m:t>
                  </m:r>
                  <m:r>
                    <w:rPr>
                      <w:rFonts w:ascii="Cambria Math" w:hAnsi="Cambria Math"/>
                    </w:rPr>
                    <m:t>bcosθsinθ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sinθsinφ+</m:t>
                  </m:r>
                  <m:r>
                    <w:rPr>
                      <w:rFonts w:ascii="Cambria Math" w:hAnsi="Cambria Math"/>
                    </w:rPr>
                    <m:t>bcosθsinθ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cosθ)</m:t>
                  </m:r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  <m:r>
                <w:rPr>
                  <w:rFonts w:ascii="Cambria Math" w:hAnsi="Cambria Math"/>
                </w:rPr>
                <m:t>dφ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4bπ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4F7872" w:rsidRDefault="004F7872" w:rsidP="004F7872">
      <w:pPr>
        <w:pStyle w:val="ListParagraph"/>
        <w:numPr>
          <w:ilvl w:val="1"/>
          <w:numId w:val="1"/>
        </w:numPr>
      </w:pPr>
      <w:r>
        <w:t>Compute current in positive z direction</w:t>
      </w:r>
    </w:p>
    <w:p w:rsidR="004F7872" w:rsidRPr="00D07B97" w:rsidRDefault="004F7872" w:rsidP="004F7872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&gt;0</m:t>
              </m:r>
            </m:sub>
            <m:sup/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ψdΩ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&gt;0</m:t>
              </m:r>
            </m:sub>
            <m:sup/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a+bcosθ</m:t>
                  </m:r>
                </m:e>
              </m:d>
              <m:r>
                <w:rPr>
                  <w:rFonts w:ascii="Cambria Math" w:hAnsi="Cambria Math"/>
                </w:rPr>
                <m:t>sinθ</m:t>
              </m:r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&gt;0</m:t>
              </m:r>
            </m:sub>
            <m:sup/>
            <m:e>
              <m:r>
                <w:rPr>
                  <w:rFonts w:ascii="Cambria Math" w:hAnsi="Cambria Math"/>
                </w:rPr>
                <m:t>(0+0+cosθ)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(sinθcosφ+sinθsinφ+cosθ)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a+bcosθ</m:t>
                  </m:r>
                </m:e>
              </m:d>
              <m:r>
                <w:rPr>
                  <w:rFonts w:ascii="Cambria Math" w:hAnsi="Cambria Math"/>
                </w:rPr>
                <m:t>sinθ</m:t>
              </m:r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&gt;0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a+bcosθ</m:t>
                  </m:r>
                </m:e>
              </m:d>
              <m:r>
                <w:rPr>
                  <w:rFonts w:ascii="Cambria Math" w:hAnsi="Cambria Math"/>
                </w:rPr>
                <m:t>sinθ</m:t>
              </m:r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&gt;0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sinθ+bco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θsinθ</m:t>
              </m:r>
              <m:r>
                <w:rPr>
                  <w:rFonts w:ascii="Cambria Math" w:hAnsi="Cambria Math"/>
                </w:rPr>
                <m:t>dΩ</m:t>
              </m:r>
            </m:e>
          </m:nary>
        </m:oMath>
      </m:oMathPara>
    </w:p>
    <w:p w:rsidR="004F7872" w:rsidRPr="00D07B97" w:rsidRDefault="004F7872" w:rsidP="004F7872">
      <w:pPr>
        <w:pStyle w:val="ListParagraph"/>
      </w:pPr>
      <m:oMathPara>
        <m:oMath>
          <m:r>
            <w:rPr>
              <w:rFonts w:ascii="Cambria Math" w:hAnsi="Cambria Math"/>
            </w:rPr>
            <m:t>z∙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0+0+cosθ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sinθcosφ+sinθsinφ+cosθ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  which is always positive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4F7872" w:rsidRDefault="004F7872" w:rsidP="004F7872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1917DF87" wp14:editId="43E6EC33">
            <wp:extent cx="35242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72" w:rsidRPr="00D07B97" w:rsidRDefault="004F7872" w:rsidP="004F787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Plot of Cos^2 Theta through Two Periods</w:t>
      </w:r>
    </w:p>
    <w:p w:rsidR="004F7872" w:rsidRDefault="004F7872" w:rsidP="004F7872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=2π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sinθ+bco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θsinθ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e>
          </m:nary>
          <m:r>
            <w:rPr>
              <w:rFonts w:ascii="Cambria Math" w:hAnsi="Cambria Math"/>
            </w:rPr>
            <m:t>=2π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r>
            <w:rPr>
              <w:rFonts w:ascii="Cambria Math" w:hAnsi="Cambria Math"/>
            </w:rPr>
            <m:t>=2π(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b-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a-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4πa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4F7872" w:rsidRDefault="004F7872" w:rsidP="004F7872">
      <w:pPr>
        <w:pStyle w:val="ListParagraph"/>
        <w:numPr>
          <w:ilvl w:val="1"/>
          <w:numId w:val="1"/>
        </w:numPr>
      </w:pPr>
      <w:r>
        <w:t>Compute current in negative z direction</w:t>
      </w:r>
    </w:p>
    <w:p w:rsidR="004F7872" w:rsidRDefault="004F7872" w:rsidP="004F7872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0</m:t>
              </m:r>
            </m:sub>
            <m:sup/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ψdΩ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0</m:t>
              </m:r>
            </m:sub>
            <m:sup/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a+bcosθ</m:t>
                  </m:r>
                </m:e>
              </m:d>
              <m:r>
                <w:rPr>
                  <w:rFonts w:ascii="Cambria Math" w:hAnsi="Cambria Math"/>
                </w:rPr>
                <m:t>sinθ</m:t>
              </m:r>
              <m:r>
                <w:rPr>
                  <w:rFonts w:ascii="Cambria Math" w:hAnsi="Cambria Math"/>
                </w:rPr>
                <m:t>dΩ</m:t>
              </m:r>
            </m:e>
          </m:nary>
        </m:oMath>
      </m:oMathPara>
    </w:p>
    <w:p w:rsidR="004F7872" w:rsidRPr="00D07B97" w:rsidRDefault="004F7872" w:rsidP="004F7872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z∙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0+0+cosθ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sinθcosφ+sinθsinφ+cosθ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  which is always positive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4F7872" w:rsidRDefault="004F7872" w:rsidP="004F7872">
      <w:pPr>
        <w:pStyle w:val="ListParagraph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6E9112C6" wp14:editId="4E8A256C">
            <wp:extent cx="352425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72" w:rsidRDefault="004F7872" w:rsidP="004F7872">
      <w:pPr>
        <w:pStyle w:val="Caption"/>
        <w:ind w:left="36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Plot of Cos^2 Theta through Two Periods</w:t>
      </w:r>
    </w:p>
    <w:p w:rsidR="004F7872" w:rsidRPr="0008420C" w:rsidRDefault="004F7872" w:rsidP="004F787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0407E4" w:rsidRDefault="000407E4">
      <w:bookmarkStart w:id="0" w:name="_GoBack"/>
      <w:bookmarkEnd w:id="0"/>
    </w:p>
    <w:sectPr w:rsidR="0004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343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872"/>
    <w:rsid w:val="000407E4"/>
    <w:rsid w:val="004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72"/>
    <w:pPr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8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7872"/>
    <w:rPr>
      <w:b/>
      <w:bCs/>
      <w:caps/>
      <w:sz w:val="16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87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72"/>
    <w:pPr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8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7872"/>
    <w:rPr>
      <w:b/>
      <w:bCs/>
      <w:caps/>
      <w:sz w:val="16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87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6D3C4BBD</Template>
  <TotalTime>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Hagen, Alexander Robert</dc:creator>
  <cp:lastModifiedBy>Hagen, Alexander Robert</cp:lastModifiedBy>
  <cp:revision>1</cp:revision>
  <dcterms:created xsi:type="dcterms:W3CDTF">2011-09-21T02:47:00Z</dcterms:created>
  <dcterms:modified xsi:type="dcterms:W3CDTF">2011-09-21T02:47:00Z</dcterms:modified>
</cp:coreProperties>
</file>